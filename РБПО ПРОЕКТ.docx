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3F1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42EE0" w:rsidRDefault="00C42EE0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42EE0" w:rsidRDefault="00C42EE0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«МОСКОВСКИЙ ТЕХНИЧЕСКИЙ УНИВЕРСИТЕТ</w:t>
      </w:r>
    </w:p>
    <w:p w:rsidR="001563F1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СВЯЗИ И ИНФОРМАТИКИ»</w:t>
      </w:r>
    </w:p>
    <w:p w:rsidR="001563F1" w:rsidRPr="005F4667" w:rsidRDefault="001563F1" w:rsidP="005F4667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(МТУСИ)</w:t>
      </w:r>
    </w:p>
    <w:p w:rsidR="00C42EE0" w:rsidRDefault="00C42EE0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after="20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 xml:space="preserve">ОТЧЕТ ПО </w:t>
      </w:r>
      <w:r w:rsidR="005F4667"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>ПРАКТИЧЕСКОЙ РАБОТЕ</w:t>
      </w:r>
      <w:r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 xml:space="preserve"> </w:t>
      </w:r>
    </w:p>
    <w:p w:rsidR="007621D6" w:rsidRPr="007621D6" w:rsidRDefault="007621D6" w:rsidP="007621D6">
      <w:pPr>
        <w:pStyle w:val="a0"/>
        <w:jc w:val="center"/>
      </w:pPr>
      <w:r w:rsidRPr="007621D6">
        <w:t>На тему</w:t>
      </w:r>
    </w:p>
    <w:p w:rsidR="007621D6" w:rsidRPr="007621D6" w:rsidRDefault="007621D6" w:rsidP="007621D6">
      <w:pPr>
        <w:pStyle w:val="a0"/>
        <w:jc w:val="center"/>
        <w:rPr>
          <w:b/>
          <w:bCs/>
        </w:rPr>
      </w:pPr>
      <w:r w:rsidRPr="007621D6">
        <w:rPr>
          <w:b/>
          <w:bCs/>
        </w:rPr>
        <w:t>«Разработка платформы для онлайн-курсов программирования для начинающих»</w:t>
      </w:r>
    </w:p>
    <w:p w:rsidR="001563F1" w:rsidRDefault="001563F1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5F4667" w:rsidRDefault="005F4667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Выполнил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студент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ки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группы 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БАС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210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факультета </w:t>
      </w:r>
      <w:proofErr w:type="spellStart"/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КиИБ</w:t>
      </w:r>
      <w:proofErr w:type="spellEnd"/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:   </w:t>
      </w: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            </w:t>
      </w:r>
    </w:p>
    <w:p w:rsidR="00B53A1A" w:rsidRDefault="00B53A1A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Беспалова А.В.</w:t>
      </w:r>
    </w:p>
    <w:p w:rsidR="00B53A1A" w:rsidRDefault="00B53A1A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Блинкова А.А.</w:t>
      </w: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Ярцева 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С.С.</w:t>
      </w: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Провери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ассистент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кафедры «Информационная Безопасность»:</w:t>
      </w: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1563F1" w:rsidRDefault="00B53A1A" w:rsidP="007621D6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Маторин</w:t>
      </w:r>
      <w:proofErr w:type="spellEnd"/>
      <w:r w:rsidR="001563F1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Ф.А.</w:t>
      </w:r>
    </w:p>
    <w:p w:rsidR="001563F1" w:rsidRDefault="001563F1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ED2F0C" w:rsidRDefault="001563F1" w:rsidP="00C42EE0">
      <w:pPr>
        <w:spacing w:line="360" w:lineRule="auto"/>
        <w:ind w:firstLine="709"/>
        <w:jc w:val="center"/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Москва 2023</w:t>
      </w:r>
    </w:p>
    <w:p w:rsidR="001563F1" w:rsidRPr="00683A4D" w:rsidRDefault="00732C99" w:rsidP="00683A4D">
      <w:pPr>
        <w:pStyle w:val="1"/>
      </w:pPr>
      <w:bookmarkStart w:id="0" w:name="_Toc134973620"/>
      <w:bookmarkStart w:id="1" w:name="_Toc139302257"/>
      <w:bookmarkStart w:id="2" w:name="_Toc145849561"/>
      <w:r w:rsidRPr="00683A4D">
        <w:lastRenderedPageBreak/>
        <w:t>СОДЕРЖАНИЕ</w:t>
      </w:r>
      <w:bookmarkEnd w:id="0"/>
      <w:bookmarkEnd w:id="1"/>
      <w:bookmarkEnd w:id="2"/>
    </w:p>
    <w:sdt>
      <w:sdtPr>
        <w:rPr>
          <w:rFonts w:cs="Times New Roman"/>
          <w:b w:val="0"/>
          <w:bCs w:val="0"/>
          <w:sz w:val="24"/>
          <w:szCs w:val="24"/>
        </w:rPr>
        <w:id w:val="1515418003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6050C0" w:rsidRDefault="00605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rFonts w:cs="Times New Roman"/>
              <w:b w:val="0"/>
              <w:bCs w:val="0"/>
            </w:rPr>
            <w:fldChar w:fldCharType="begin"/>
          </w:r>
          <w:r>
            <w:rPr>
              <w:rFonts w:cs="Times New Roman"/>
              <w:b w:val="0"/>
              <w:bCs w:val="0"/>
            </w:rPr>
            <w:instrText xml:space="preserve"> TOC \o "1-3" \h \z \u </w:instrText>
          </w:r>
          <w:r>
            <w:rPr>
              <w:rFonts w:cs="Times New Roman"/>
              <w:b w:val="0"/>
              <w:bCs w:val="0"/>
            </w:rPr>
            <w:fldChar w:fldCharType="separate"/>
          </w:r>
          <w:hyperlink w:anchor="_Toc145849561" w:history="1">
            <w:r w:rsidRPr="002B3596">
              <w:rPr>
                <w:rStyle w:val="a9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_Toc145849561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C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5849562" w:history="1">
            <w:r w:rsidR="006050C0" w:rsidRPr="002B3596">
              <w:rPr>
                <w:rStyle w:val="a9"/>
                <w:noProof/>
              </w:rPr>
              <w:t>АНАЛИЗ ВЫ</w:t>
            </w:r>
            <w:r w:rsidR="006050C0" w:rsidRPr="002B3596">
              <w:rPr>
                <w:rStyle w:val="a9"/>
                <w:noProof/>
              </w:rPr>
              <w:t>Б</w:t>
            </w:r>
            <w:r w:rsidR="006050C0" w:rsidRPr="002B3596">
              <w:rPr>
                <w:rStyle w:val="a9"/>
                <w:noProof/>
              </w:rPr>
              <w:t>РАННОЙ ТЕМЫ</w:t>
            </w:r>
            <w:r w:rsidR="006050C0">
              <w:rPr>
                <w:noProof/>
                <w:webHidden/>
              </w:rPr>
              <w:tab/>
            </w:r>
            <w:r w:rsidR="006050C0"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_Toc145849562 \h </w:instrText>
            </w:r>
            <w:r w:rsidR="006050C0">
              <w:rPr>
                <w:noProof/>
                <w:webHidden/>
              </w:rPr>
            </w:r>
            <w:r w:rsidR="006050C0"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3</w:t>
            </w:r>
            <w:r w:rsidR="006050C0">
              <w:rPr>
                <w:noProof/>
                <w:webHidden/>
              </w:rPr>
              <w:fldChar w:fldCharType="end"/>
            </w:r>
          </w:hyperlink>
        </w:p>
        <w:p w:rsidR="006050C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5849563" w:history="1">
            <w:r w:rsidR="006050C0" w:rsidRPr="002B3596">
              <w:rPr>
                <w:rStyle w:val="a9"/>
                <w:noProof/>
              </w:rPr>
              <w:t>ПРОЕКТИРОВАНИЕ СЕРВЕРНОЙ ЧАСТИ</w:t>
            </w:r>
            <w:r w:rsidR="006050C0">
              <w:rPr>
                <w:noProof/>
                <w:webHidden/>
              </w:rPr>
              <w:tab/>
            </w:r>
            <w:r w:rsidR="006050C0"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_Toc145849563 \h </w:instrText>
            </w:r>
            <w:r w:rsidR="006050C0">
              <w:rPr>
                <w:noProof/>
                <w:webHidden/>
              </w:rPr>
            </w:r>
            <w:r w:rsidR="006050C0"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8</w:t>
            </w:r>
            <w:r w:rsidR="006050C0">
              <w:rPr>
                <w:noProof/>
                <w:webHidden/>
              </w:rPr>
              <w:fldChar w:fldCharType="end"/>
            </w:r>
          </w:hyperlink>
        </w:p>
        <w:p w:rsidR="006050C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5849564" w:history="1">
            <w:r w:rsidR="006050C0" w:rsidRPr="002B3596">
              <w:rPr>
                <w:rStyle w:val="a9"/>
                <w:noProof/>
              </w:rPr>
              <w:t>ПРОЕКТИРОВАНИЕ СТРУКТУРЫ БАЗЫ ДАННЫХ</w:t>
            </w:r>
            <w:r w:rsidR="006050C0">
              <w:rPr>
                <w:noProof/>
                <w:webHidden/>
              </w:rPr>
              <w:tab/>
            </w:r>
            <w:r w:rsidR="006050C0"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_Toc145849564 \h </w:instrText>
            </w:r>
            <w:r w:rsidR="006050C0">
              <w:rPr>
                <w:noProof/>
                <w:webHidden/>
              </w:rPr>
            </w:r>
            <w:r w:rsidR="006050C0"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8</w:t>
            </w:r>
            <w:r w:rsidR="006050C0">
              <w:rPr>
                <w:noProof/>
                <w:webHidden/>
              </w:rPr>
              <w:fldChar w:fldCharType="end"/>
            </w:r>
          </w:hyperlink>
        </w:p>
        <w:p w:rsidR="006050C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5849565" w:history="1">
            <w:r w:rsidR="006050C0" w:rsidRPr="002B3596">
              <w:rPr>
                <w:rStyle w:val="a9"/>
                <w:noProof/>
              </w:rPr>
              <w:t>РАЗРАБОТКА</w:t>
            </w:r>
            <w:r w:rsidR="006050C0">
              <w:rPr>
                <w:noProof/>
                <w:webHidden/>
              </w:rPr>
              <w:tab/>
            </w:r>
            <w:r w:rsidR="006050C0"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_Toc145849565 \h </w:instrText>
            </w:r>
            <w:r w:rsidR="006050C0">
              <w:rPr>
                <w:noProof/>
                <w:webHidden/>
              </w:rPr>
            </w:r>
            <w:r w:rsidR="006050C0"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8</w:t>
            </w:r>
            <w:r w:rsidR="006050C0">
              <w:rPr>
                <w:noProof/>
                <w:webHidden/>
              </w:rPr>
              <w:fldChar w:fldCharType="end"/>
            </w:r>
          </w:hyperlink>
        </w:p>
        <w:p w:rsidR="006050C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5849566" w:history="1">
            <w:r w:rsidR="006050C0" w:rsidRPr="002B3596">
              <w:rPr>
                <w:rStyle w:val="a9"/>
                <w:noProof/>
              </w:rPr>
              <w:t>ТЕСТИРОВАНИЕ</w:t>
            </w:r>
            <w:r w:rsidR="006050C0">
              <w:rPr>
                <w:noProof/>
                <w:webHidden/>
              </w:rPr>
              <w:tab/>
            </w:r>
            <w:r w:rsidR="006050C0"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_Toc145849566 \h </w:instrText>
            </w:r>
            <w:r w:rsidR="006050C0">
              <w:rPr>
                <w:noProof/>
                <w:webHidden/>
              </w:rPr>
            </w:r>
            <w:r w:rsidR="006050C0"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8</w:t>
            </w:r>
            <w:r w:rsidR="006050C0">
              <w:rPr>
                <w:noProof/>
                <w:webHidden/>
              </w:rPr>
              <w:fldChar w:fldCharType="end"/>
            </w:r>
          </w:hyperlink>
        </w:p>
        <w:p w:rsidR="006050C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5849567" w:history="1">
            <w:r w:rsidR="006050C0" w:rsidRPr="002B3596">
              <w:rPr>
                <w:rStyle w:val="a9"/>
                <w:noProof/>
              </w:rPr>
              <w:t>ОПИСАНИЕ КЛИЕНТСКОЙ ЧАСТИ</w:t>
            </w:r>
            <w:r w:rsidR="006050C0">
              <w:rPr>
                <w:noProof/>
                <w:webHidden/>
              </w:rPr>
              <w:tab/>
            </w:r>
            <w:r w:rsidR="006050C0"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_Toc145849567 \h </w:instrText>
            </w:r>
            <w:r w:rsidR="006050C0">
              <w:rPr>
                <w:noProof/>
                <w:webHidden/>
              </w:rPr>
            </w:r>
            <w:r w:rsidR="006050C0"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8</w:t>
            </w:r>
            <w:r w:rsidR="006050C0">
              <w:rPr>
                <w:noProof/>
                <w:webHidden/>
              </w:rPr>
              <w:fldChar w:fldCharType="end"/>
            </w:r>
          </w:hyperlink>
        </w:p>
        <w:p w:rsidR="006050C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5849568" w:history="1">
            <w:r w:rsidR="006050C0" w:rsidRPr="002B3596">
              <w:rPr>
                <w:rStyle w:val="a9"/>
                <w:noProof/>
              </w:rPr>
              <w:t>ДЕМОНСТРАЦИЯ ФУНКЦИОНАЛА</w:t>
            </w:r>
            <w:r w:rsidR="006050C0">
              <w:rPr>
                <w:noProof/>
                <w:webHidden/>
              </w:rPr>
              <w:tab/>
            </w:r>
            <w:r w:rsidR="006050C0"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_Toc145849568 \h </w:instrText>
            </w:r>
            <w:r w:rsidR="006050C0">
              <w:rPr>
                <w:noProof/>
                <w:webHidden/>
              </w:rPr>
            </w:r>
            <w:r w:rsidR="006050C0"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8</w:t>
            </w:r>
            <w:r w:rsidR="006050C0">
              <w:rPr>
                <w:noProof/>
                <w:webHidden/>
              </w:rPr>
              <w:fldChar w:fldCharType="end"/>
            </w:r>
          </w:hyperlink>
        </w:p>
        <w:p w:rsidR="00683A4D" w:rsidRPr="004D7F23" w:rsidRDefault="006050C0" w:rsidP="006050C0">
          <w:pPr>
            <w:pStyle w:val="11"/>
            <w:tabs>
              <w:tab w:val="right" w:leader="dot" w:pos="9345"/>
            </w:tabs>
            <w:rPr>
              <w:rFonts w:cs="Times New Roman"/>
            </w:rPr>
          </w:pPr>
          <w:r>
            <w:rPr>
              <w:rFonts w:cs="Times New Roman"/>
              <w:b w:val="0"/>
              <w:bCs w:val="0"/>
            </w:rPr>
            <w:fldChar w:fldCharType="end"/>
          </w:r>
        </w:p>
      </w:sdtContent>
    </w:sdt>
    <w:p w:rsidR="00552236" w:rsidRPr="004D7F23" w:rsidRDefault="00552236" w:rsidP="00291973">
      <w:pPr>
        <w:pStyle w:val="1"/>
        <w:spacing w:line="240" w:lineRule="auto"/>
        <w:ind w:firstLine="0"/>
        <w:rPr>
          <w:rFonts w:cs="Times New Roman"/>
        </w:rPr>
      </w:pPr>
    </w:p>
    <w:p w:rsidR="001563F1" w:rsidRPr="00C42EE0" w:rsidRDefault="001563F1" w:rsidP="00B53A1A">
      <w:pPr>
        <w:pStyle w:val="1"/>
        <w:spacing w:line="240" w:lineRule="auto"/>
        <w:ind w:firstLine="0"/>
        <w:jc w:val="left"/>
        <w:sectPr w:rsidR="001563F1" w:rsidRPr="00C42EE0" w:rsidSect="00530E99">
          <w:footerReference w:type="even" r:id="rId8"/>
          <w:footerReference w:type="default" r:id="rId9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9858A6" w:rsidRPr="009858A6" w:rsidRDefault="00B53A1A" w:rsidP="009858A6">
      <w:pPr>
        <w:pStyle w:val="1"/>
      </w:pPr>
      <w:bookmarkStart w:id="3" w:name="_Toc145849562"/>
      <w:r w:rsidRPr="00B53A1A">
        <w:lastRenderedPageBreak/>
        <w:t>АНАЛИЗ ВЫБРАННОЙ ТЕМЫ</w:t>
      </w:r>
      <w:bookmarkEnd w:id="3"/>
      <w:r w:rsidRPr="00B53A1A">
        <w:t xml:space="preserve"> </w:t>
      </w:r>
    </w:p>
    <w:p w:rsidR="009858A6" w:rsidRPr="009858A6" w:rsidRDefault="009858A6" w:rsidP="009858A6">
      <w:pPr>
        <w:pStyle w:val="a0"/>
      </w:pPr>
      <w:r w:rsidRPr="009858A6">
        <w:t>В настоящее время тенденции развития системы образования способствуют повышению спроса на дистанционные электронные системы обучения для студентов. Пропорционально увеличивается необходимость в разработке интерактивных онлайн-курсов, направленных на освоение конкретных профессиональных компетенций</w:t>
      </w:r>
      <w:r w:rsidR="004C333A">
        <w:t xml:space="preserve">, </w:t>
      </w:r>
      <w:r w:rsidRPr="009858A6">
        <w:t>способствующих дальнейшему более успешному освоению образовательной программы и конкурентоспособности на рынке труда.</w:t>
      </w:r>
    </w:p>
    <w:p w:rsidR="009858A6" w:rsidRPr="009858A6" w:rsidRDefault="004C333A" w:rsidP="009858A6">
      <w:pPr>
        <w:pStyle w:val="a0"/>
      </w:pPr>
      <w:r>
        <w:t>Мы</w:t>
      </w:r>
      <w:r w:rsidR="009858A6" w:rsidRPr="009858A6">
        <w:t xml:space="preserve"> рассмотрим создание онлайн-платформы с курсами по программированию для начинающих. Этот анализ поможет определить цели, задачи и актуальность данной работы.</w:t>
      </w:r>
    </w:p>
    <w:p w:rsidR="006F0C32" w:rsidRDefault="006F0C32" w:rsidP="006F0C32">
      <w:pPr>
        <w:pStyle w:val="a0"/>
        <w:rPr>
          <w:b/>
          <w:bCs/>
        </w:rPr>
      </w:pPr>
    </w:p>
    <w:p w:rsidR="006F0C32" w:rsidRPr="006F0C32" w:rsidRDefault="006F0C32" w:rsidP="006F0C32">
      <w:pPr>
        <w:pStyle w:val="a0"/>
        <w:rPr>
          <w:b/>
          <w:bCs/>
        </w:rPr>
      </w:pPr>
      <w:r w:rsidRPr="006F0C32">
        <w:rPr>
          <w:b/>
          <w:bCs/>
        </w:rPr>
        <w:t>Актуальность проекта:</w:t>
      </w:r>
    </w:p>
    <w:p w:rsidR="006F0C32" w:rsidRPr="006F0C32" w:rsidRDefault="006F0C32" w:rsidP="006F0C32">
      <w:pPr>
        <w:pStyle w:val="a0"/>
        <w:numPr>
          <w:ilvl w:val="0"/>
          <w:numId w:val="11"/>
        </w:numPr>
      </w:pPr>
      <w:r w:rsidRPr="006F0C32">
        <w:t>Рост интереса к программированию</w:t>
      </w:r>
      <w:r>
        <w:t>.</w:t>
      </w:r>
      <w:r w:rsidRPr="006F0C32">
        <w:t xml:space="preserve"> Современный мир становится все более цифровым, и программирование становится ключевым навыком. Начинающие программисты нуждаются в доступных ресурсах для обучения.</w:t>
      </w:r>
    </w:p>
    <w:p w:rsidR="006F0C32" w:rsidRPr="006F0C32" w:rsidRDefault="006F0C32" w:rsidP="006F0C32">
      <w:pPr>
        <w:pStyle w:val="a0"/>
        <w:numPr>
          <w:ilvl w:val="0"/>
          <w:numId w:val="11"/>
        </w:numPr>
      </w:pPr>
      <w:r w:rsidRPr="006F0C32">
        <w:t>Онлайн-образование</w:t>
      </w:r>
      <w:r>
        <w:t>.</w:t>
      </w:r>
      <w:r w:rsidRPr="006F0C32">
        <w:t xml:space="preserve"> Онлайн-курсы по программированию предоставляют возможность учиться из любой точки мира, а также онлайн-курсы позволяют прослушивать лекционный материал и выполнять задания в любое удобное для учащегося время. </w:t>
      </w:r>
    </w:p>
    <w:p w:rsidR="009858A6" w:rsidRDefault="006F0C32" w:rsidP="006F0C32">
      <w:pPr>
        <w:pStyle w:val="a0"/>
        <w:numPr>
          <w:ilvl w:val="0"/>
          <w:numId w:val="11"/>
        </w:numPr>
      </w:pPr>
      <w:r w:rsidRPr="006F0C32">
        <w:t>Потребность в учебных ресурсах</w:t>
      </w:r>
      <w:r>
        <w:t>.</w:t>
      </w:r>
      <w:r w:rsidRPr="006F0C32">
        <w:t xml:space="preserve"> Множество людей хочет начать карьеру в программировании, и им нужны ресурсы для обучения и развития.</w:t>
      </w:r>
    </w:p>
    <w:p w:rsidR="006F0C32" w:rsidRPr="009858A6" w:rsidRDefault="006F0C32" w:rsidP="006F0C32">
      <w:pPr>
        <w:pStyle w:val="a0"/>
        <w:ind w:left="1429" w:firstLine="0"/>
      </w:pPr>
    </w:p>
    <w:p w:rsidR="009858A6" w:rsidRPr="006F0C32" w:rsidRDefault="009858A6" w:rsidP="006F0C32">
      <w:pPr>
        <w:pStyle w:val="a0"/>
        <w:rPr>
          <w:b/>
          <w:bCs/>
        </w:rPr>
      </w:pPr>
      <w:r w:rsidRPr="006F0C32">
        <w:rPr>
          <w:b/>
          <w:bCs/>
        </w:rPr>
        <w:t>Цели проекта</w:t>
      </w:r>
      <w:r w:rsidR="006F0C32">
        <w:rPr>
          <w:b/>
          <w:bCs/>
        </w:rPr>
        <w:t>:</w:t>
      </w:r>
    </w:p>
    <w:p w:rsidR="009858A6" w:rsidRDefault="009858A6" w:rsidP="006F0C32">
      <w:pPr>
        <w:pStyle w:val="a0"/>
        <w:numPr>
          <w:ilvl w:val="0"/>
          <w:numId w:val="12"/>
        </w:numPr>
      </w:pPr>
      <w:r>
        <w:t>Предоставить качественное и доступное образование в области программирования для новичков.</w:t>
      </w:r>
    </w:p>
    <w:p w:rsidR="006F0C32" w:rsidRDefault="006F0C32" w:rsidP="006F0C32">
      <w:pPr>
        <w:pStyle w:val="a0"/>
        <w:numPr>
          <w:ilvl w:val="0"/>
          <w:numId w:val="12"/>
        </w:numPr>
      </w:pPr>
      <w:r w:rsidRPr="006F0C32">
        <w:lastRenderedPageBreak/>
        <w:t>Созда</w:t>
      </w:r>
      <w:r>
        <w:t>ть</w:t>
      </w:r>
      <w:r w:rsidRPr="006F0C32">
        <w:t xml:space="preserve"> сообществ</w:t>
      </w:r>
      <w:r>
        <w:t>о</w:t>
      </w:r>
      <w:r w:rsidRPr="006F0C32">
        <w:t>, где ученики могут обмениваться знаниями и опытом.</w:t>
      </w:r>
    </w:p>
    <w:p w:rsidR="009858A6" w:rsidRDefault="009858A6" w:rsidP="006F0C32">
      <w:pPr>
        <w:pStyle w:val="a0"/>
        <w:numPr>
          <w:ilvl w:val="0"/>
          <w:numId w:val="12"/>
        </w:numPr>
      </w:pPr>
      <w:r>
        <w:t>Улучшить навыки программирования и работы с современными технологиями.</w:t>
      </w:r>
    </w:p>
    <w:p w:rsidR="006F0C32" w:rsidRPr="006F0C32" w:rsidRDefault="006F0C32" w:rsidP="006F0C32">
      <w:pPr>
        <w:pStyle w:val="a0"/>
        <w:ind w:left="1429" w:firstLine="0"/>
      </w:pPr>
    </w:p>
    <w:p w:rsidR="009858A6" w:rsidRPr="006F0C32" w:rsidRDefault="009858A6" w:rsidP="006F0C32">
      <w:pPr>
        <w:pStyle w:val="a0"/>
        <w:rPr>
          <w:b/>
          <w:bCs/>
        </w:rPr>
      </w:pPr>
      <w:r w:rsidRPr="006F0C32">
        <w:rPr>
          <w:b/>
          <w:bCs/>
        </w:rPr>
        <w:t>Задачи проекта</w:t>
      </w:r>
      <w:r w:rsidR="006F0C32" w:rsidRPr="006F0C32">
        <w:rPr>
          <w:b/>
          <w:bCs/>
        </w:rPr>
        <w:t>:</w:t>
      </w:r>
    </w:p>
    <w:p w:rsidR="006F0C32" w:rsidRPr="006F0C32" w:rsidRDefault="006F0C32" w:rsidP="006F0C32">
      <w:pPr>
        <w:pStyle w:val="a0"/>
        <w:numPr>
          <w:ilvl w:val="0"/>
          <w:numId w:val="10"/>
        </w:numPr>
      </w:pPr>
      <w:r w:rsidRPr="006F0C32">
        <w:t>Создание образовательного контента.</w:t>
      </w:r>
    </w:p>
    <w:p w:rsidR="006F0C32" w:rsidRPr="006F0C32" w:rsidRDefault="006F0C32" w:rsidP="006F0C32">
      <w:pPr>
        <w:pStyle w:val="a0"/>
        <w:numPr>
          <w:ilvl w:val="0"/>
          <w:numId w:val="10"/>
        </w:numPr>
      </w:pPr>
      <w:r w:rsidRPr="006F0C32">
        <w:t>Создание серверной части с базой данных для хранения курсов и пользовательских данных.</w:t>
      </w:r>
    </w:p>
    <w:p w:rsidR="006F0C32" w:rsidRPr="006F0C32" w:rsidRDefault="006F0C32" w:rsidP="006F0C32">
      <w:pPr>
        <w:pStyle w:val="a0"/>
        <w:numPr>
          <w:ilvl w:val="0"/>
          <w:numId w:val="10"/>
        </w:numPr>
      </w:pPr>
      <w:r w:rsidRPr="006F0C32">
        <w:t>Разработка клиентской части с удобным интерфейсом и системой навигации.</w:t>
      </w:r>
    </w:p>
    <w:p w:rsidR="006F0C32" w:rsidRPr="006F0C32" w:rsidRDefault="006F0C32" w:rsidP="006F0C32">
      <w:pPr>
        <w:pStyle w:val="a0"/>
        <w:numPr>
          <w:ilvl w:val="0"/>
          <w:numId w:val="10"/>
        </w:numPr>
      </w:pPr>
      <w:r w:rsidRPr="006F0C32">
        <w:t>Реализация системы аутентификации пользователей.</w:t>
      </w:r>
    </w:p>
    <w:p w:rsidR="009858A6" w:rsidRPr="006F0C32" w:rsidRDefault="006F0C32" w:rsidP="006F0C32">
      <w:pPr>
        <w:pStyle w:val="a0"/>
        <w:numPr>
          <w:ilvl w:val="0"/>
          <w:numId w:val="10"/>
        </w:numPr>
      </w:pPr>
      <w:r w:rsidRPr="006F0C32">
        <w:t>Управление доступом к курсам и контенту в зависимости от уровня пользователя.</w:t>
      </w:r>
    </w:p>
    <w:p w:rsidR="009858A6" w:rsidRDefault="009858A6" w:rsidP="009858A6">
      <w:pPr>
        <w:pStyle w:val="a0"/>
      </w:pPr>
    </w:p>
    <w:p w:rsidR="00D91ADF" w:rsidRDefault="00D91ADF" w:rsidP="009858A6">
      <w:pPr>
        <w:pStyle w:val="a0"/>
      </w:pPr>
      <w:r w:rsidRPr="00D91ADF">
        <w:t xml:space="preserve">Чтобы эффективно функционировать и обеспечить комфортное обучение, платформа определяет различные роли пользователей, каждая из которых имеет свои уникальные функциональные обязанности. </w:t>
      </w:r>
    </w:p>
    <w:p w:rsidR="00A925F2" w:rsidRDefault="00D91ADF" w:rsidP="009858A6">
      <w:pPr>
        <w:pStyle w:val="a0"/>
        <w:rPr>
          <w:b/>
          <w:bCs/>
        </w:rPr>
      </w:pPr>
      <w:r w:rsidRPr="00D91ADF">
        <w:rPr>
          <w:b/>
          <w:bCs/>
        </w:rPr>
        <w:t>Описание ролей.</w:t>
      </w:r>
    </w:p>
    <w:p w:rsidR="00D91ADF" w:rsidRDefault="00D91ADF" w:rsidP="00D91ADF">
      <w:pPr>
        <w:pStyle w:val="a0"/>
      </w:pPr>
      <w:r>
        <w:t>Администратор:</w:t>
      </w:r>
    </w:p>
    <w:p w:rsidR="00D91ADF" w:rsidRDefault="00D91ADF" w:rsidP="00D91ADF">
      <w:pPr>
        <w:pStyle w:val="a0"/>
        <w:numPr>
          <w:ilvl w:val="0"/>
          <w:numId w:val="13"/>
        </w:numPr>
      </w:pPr>
      <w:r>
        <w:t>Управление контентом: Добавление, редактирование и удаление курсов, лекций и материалов.</w:t>
      </w:r>
    </w:p>
    <w:p w:rsidR="00D91ADF" w:rsidRDefault="00D91ADF" w:rsidP="00D91ADF">
      <w:pPr>
        <w:pStyle w:val="a0"/>
        <w:numPr>
          <w:ilvl w:val="0"/>
          <w:numId w:val="13"/>
        </w:numPr>
      </w:pPr>
      <w:r>
        <w:t>Управление пользователями: Создание и управление аккаунтами пользователей, назначение ролей и прав.</w:t>
      </w:r>
    </w:p>
    <w:p w:rsidR="00D91ADF" w:rsidRDefault="00D91ADF" w:rsidP="00D91ADF">
      <w:pPr>
        <w:pStyle w:val="a0"/>
        <w:numPr>
          <w:ilvl w:val="0"/>
          <w:numId w:val="13"/>
        </w:numPr>
      </w:pPr>
      <w:r>
        <w:t>Мониторинг активности: Отслеживание активности пользователей, статистика по курсам.</w:t>
      </w:r>
    </w:p>
    <w:p w:rsidR="00D91ADF" w:rsidRDefault="00D91ADF" w:rsidP="00D91ADF">
      <w:pPr>
        <w:pStyle w:val="a0"/>
        <w:numPr>
          <w:ilvl w:val="0"/>
          <w:numId w:val="13"/>
        </w:numPr>
      </w:pPr>
      <w:r>
        <w:t>Решение конфликтов и поддержка: Реагирование на жалобы и запросы от пользователей.</w:t>
      </w:r>
    </w:p>
    <w:p w:rsidR="00D91ADF" w:rsidRDefault="00D91ADF" w:rsidP="00D91ADF">
      <w:pPr>
        <w:pStyle w:val="a0"/>
      </w:pPr>
    </w:p>
    <w:p w:rsidR="00D91ADF" w:rsidRDefault="00D91ADF" w:rsidP="00D91ADF">
      <w:pPr>
        <w:pStyle w:val="a0"/>
      </w:pPr>
      <w:r>
        <w:t>Преподаватель:</w:t>
      </w:r>
    </w:p>
    <w:p w:rsidR="00D91ADF" w:rsidRDefault="00D91ADF" w:rsidP="00D91ADF">
      <w:pPr>
        <w:pStyle w:val="a0"/>
        <w:numPr>
          <w:ilvl w:val="0"/>
          <w:numId w:val="14"/>
        </w:numPr>
      </w:pPr>
      <w:r>
        <w:lastRenderedPageBreak/>
        <w:t>Создание и редактирование курсов: Загрузка материалов, создание лекций, тестов и домашних заданий.</w:t>
      </w:r>
    </w:p>
    <w:p w:rsidR="00D91ADF" w:rsidRDefault="00D91ADF" w:rsidP="00D91ADF">
      <w:pPr>
        <w:pStyle w:val="a0"/>
        <w:numPr>
          <w:ilvl w:val="0"/>
          <w:numId w:val="14"/>
        </w:numPr>
      </w:pPr>
      <w:r>
        <w:t>Управление группами студентов: Приглашение студентов, мониторинг их успеваемости и ответы на вопросы.</w:t>
      </w:r>
    </w:p>
    <w:p w:rsidR="00D91ADF" w:rsidRDefault="00D91ADF" w:rsidP="00D91ADF">
      <w:pPr>
        <w:pStyle w:val="a0"/>
        <w:numPr>
          <w:ilvl w:val="0"/>
          <w:numId w:val="14"/>
        </w:numPr>
      </w:pPr>
      <w:r>
        <w:t>Оценка студентов: Выставление оценок за домашние задания и тесты.</w:t>
      </w:r>
    </w:p>
    <w:p w:rsidR="00D91ADF" w:rsidRDefault="00D91ADF" w:rsidP="00D91ADF">
      <w:pPr>
        <w:pStyle w:val="a0"/>
        <w:numPr>
          <w:ilvl w:val="0"/>
          <w:numId w:val="14"/>
        </w:numPr>
      </w:pPr>
      <w:r>
        <w:t>Модерация форума: Ответы на вопросы студентов и обсуждение тем курса.</w:t>
      </w:r>
    </w:p>
    <w:p w:rsidR="00D91ADF" w:rsidRDefault="00D91ADF" w:rsidP="00D91ADF">
      <w:pPr>
        <w:pStyle w:val="a0"/>
      </w:pPr>
    </w:p>
    <w:p w:rsidR="00D91ADF" w:rsidRDefault="00D91ADF" w:rsidP="00D91ADF">
      <w:pPr>
        <w:pStyle w:val="a0"/>
      </w:pPr>
      <w:r>
        <w:t>Студент:</w:t>
      </w:r>
    </w:p>
    <w:p w:rsidR="00D91ADF" w:rsidRDefault="00D91ADF" w:rsidP="00D91ADF">
      <w:pPr>
        <w:pStyle w:val="a0"/>
        <w:numPr>
          <w:ilvl w:val="0"/>
          <w:numId w:val="15"/>
        </w:numPr>
      </w:pPr>
      <w:r>
        <w:t>Регистрация и вход: Создание аккаунта, вход на сайт.</w:t>
      </w:r>
    </w:p>
    <w:p w:rsidR="00D91ADF" w:rsidRDefault="00D91ADF" w:rsidP="00D91ADF">
      <w:pPr>
        <w:pStyle w:val="a0"/>
        <w:numPr>
          <w:ilvl w:val="0"/>
          <w:numId w:val="15"/>
        </w:numPr>
      </w:pPr>
      <w:r>
        <w:t>Просмотр курсов: Просмотр списка доступных курсов, их описаний и преподавателей.</w:t>
      </w:r>
    </w:p>
    <w:p w:rsidR="00D91ADF" w:rsidRDefault="00D91ADF" w:rsidP="00D91ADF">
      <w:pPr>
        <w:pStyle w:val="a0"/>
        <w:numPr>
          <w:ilvl w:val="0"/>
          <w:numId w:val="15"/>
        </w:numPr>
      </w:pPr>
      <w:r>
        <w:t>Участие в курсах: Запись на курсы, просмотр лекций и материалов, выполнение домашних заданий и тестов.</w:t>
      </w:r>
    </w:p>
    <w:p w:rsidR="00D91ADF" w:rsidRDefault="00D91ADF" w:rsidP="00D91ADF">
      <w:pPr>
        <w:pStyle w:val="a0"/>
        <w:numPr>
          <w:ilvl w:val="0"/>
          <w:numId w:val="15"/>
        </w:numPr>
      </w:pPr>
      <w:r>
        <w:t>Участие в форумах: Обсуждение вопросов, связанных с курсом, обмен опытом с другими студентами.</w:t>
      </w:r>
    </w:p>
    <w:p w:rsidR="005F4667" w:rsidRDefault="005F4667" w:rsidP="00E204CF">
      <w:pPr>
        <w:pStyle w:val="a0"/>
      </w:pPr>
    </w:p>
    <w:p w:rsidR="007621D6" w:rsidRPr="007621D6" w:rsidRDefault="007621D6" w:rsidP="007621D6">
      <w:pPr>
        <w:pStyle w:val="a0"/>
      </w:pPr>
      <w:r>
        <w:t>Функциональные возможности:</w:t>
      </w:r>
    </w:p>
    <w:p w:rsidR="007621D6" w:rsidRDefault="007621D6" w:rsidP="007621D6">
      <w:pPr>
        <w:pStyle w:val="a0"/>
        <w:numPr>
          <w:ilvl w:val="0"/>
          <w:numId w:val="16"/>
        </w:numPr>
      </w:pPr>
      <w:r>
        <w:t>Полный контроль и управление сайтом с помощью интернет-браузера без дополнительного клиентского программного обеспечения.</w:t>
      </w:r>
    </w:p>
    <w:p w:rsidR="007621D6" w:rsidRDefault="007621D6" w:rsidP="007621D6">
      <w:pPr>
        <w:pStyle w:val="a0"/>
        <w:numPr>
          <w:ilvl w:val="0"/>
          <w:numId w:val="16"/>
        </w:numPr>
      </w:pPr>
      <w:r>
        <w:t>Веб-публикации - интерактивное создание и управление структурой сайта, публикация и редактирование текстовых и графических материалов пользователем, у которого есть на это права, с любого компьютера, подключенного к сети интернет.</w:t>
      </w:r>
    </w:p>
    <w:p w:rsidR="007621D6" w:rsidRDefault="007621D6" w:rsidP="007621D6">
      <w:pPr>
        <w:pStyle w:val="a0"/>
        <w:numPr>
          <w:ilvl w:val="0"/>
          <w:numId w:val="16"/>
        </w:numPr>
      </w:pPr>
      <w:r>
        <w:t>Регистрация и авторизация посетителей на сайте, поддержка групп пользователей, различных по назначению и привилегиям.</w:t>
      </w:r>
    </w:p>
    <w:p w:rsidR="007621D6" w:rsidRDefault="007621D6" w:rsidP="007621D6">
      <w:pPr>
        <w:pStyle w:val="a0"/>
      </w:pPr>
    </w:p>
    <w:p w:rsidR="007621D6" w:rsidRDefault="007621D6" w:rsidP="007621D6">
      <w:pPr>
        <w:pStyle w:val="a0"/>
        <w:numPr>
          <w:ilvl w:val="0"/>
          <w:numId w:val="16"/>
        </w:numPr>
      </w:pPr>
      <w:r>
        <w:lastRenderedPageBreak/>
        <w:t>Управление правами доступа. Возможно разграничение прав посетителей (или групп) как на изменение, так и на просмотр информации на уровне подразделов, страниц и даже отдельных блоков на страницах сайта.</w:t>
      </w:r>
    </w:p>
    <w:p w:rsidR="007621D6" w:rsidRDefault="007621D6" w:rsidP="007621D6">
      <w:pPr>
        <w:pStyle w:val="a0"/>
        <w:numPr>
          <w:ilvl w:val="0"/>
          <w:numId w:val="16"/>
        </w:numPr>
      </w:pPr>
      <w:r>
        <w:t xml:space="preserve">Управление настройками и внешним видом сайта, включая создание отдельных страниц и </w:t>
      </w:r>
      <w:proofErr w:type="spellStart"/>
      <w:r>
        <w:t>подсайтов</w:t>
      </w:r>
      <w:proofErr w:type="spellEnd"/>
      <w:r>
        <w:t xml:space="preserve"> со своим дизайном и системой навигации, с учетом прав доступа.</w:t>
      </w:r>
    </w:p>
    <w:p w:rsidR="007621D6" w:rsidRDefault="007621D6" w:rsidP="007621D6">
      <w:pPr>
        <w:pStyle w:val="a0"/>
        <w:numPr>
          <w:ilvl w:val="0"/>
          <w:numId w:val="16"/>
        </w:numPr>
      </w:pPr>
      <w:r>
        <w:t>Создание и ведение своих собственных баз данных, управляющих формированием динамических блоков на страницах сайта.</w:t>
      </w:r>
    </w:p>
    <w:p w:rsidR="007621D6" w:rsidRDefault="007621D6" w:rsidP="00E204CF">
      <w:pPr>
        <w:pStyle w:val="a0"/>
      </w:pPr>
    </w:p>
    <w:p w:rsidR="00D91ADF" w:rsidRDefault="00E204CF" w:rsidP="00E204CF">
      <w:pPr>
        <w:pStyle w:val="a0"/>
      </w:pPr>
      <w:r>
        <w:t xml:space="preserve">Для визуализации серверной части сервиса, мы составили реляционную таблицу. </w:t>
      </w:r>
      <w:r w:rsidR="004C333A" w:rsidRPr="004C333A">
        <w:t>Таблица сущностей является фундаментальным элементом базы данных этого сервиса. В ней отражены различные аспекты образовательных курсов, студентов, преподавателей и другие важные детали, которые обеспечивают правильное функционирование платформы</w:t>
      </w:r>
      <w:r>
        <w:t>, а также показывает их связи</w:t>
      </w:r>
      <w:r w:rsidR="004C333A" w:rsidRPr="004C333A">
        <w:t>.</w:t>
      </w:r>
    </w:p>
    <w:p w:rsidR="004C333A" w:rsidRDefault="004C333A" w:rsidP="004C333A">
      <w:pPr>
        <w:pStyle w:val="a8"/>
      </w:pPr>
    </w:p>
    <w:p w:rsidR="004C333A" w:rsidRDefault="00600BA3" w:rsidP="00600BA3">
      <w:pPr>
        <w:pStyle w:val="a8"/>
        <w:jc w:val="center"/>
      </w:pPr>
      <w:r>
        <w:fldChar w:fldCharType="begin"/>
      </w:r>
      <w:r>
        <w:instrText xml:space="preserve"> INCLUDEPICTURE "https://cdn.discordapp.com/attachments/912264408409968650/1162354353357721620/online_bd.drawio.png"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454A2A" wp14:editId="1F3AE049">
            <wp:extent cx="5354198" cy="3747481"/>
            <wp:effectExtent l="0" t="0" r="5715" b="0"/>
            <wp:docPr id="620269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38" cy="376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050C0" w:rsidRDefault="006050C0" w:rsidP="004C333A">
      <w:pPr>
        <w:pStyle w:val="a0"/>
        <w:jc w:val="center"/>
        <w:rPr>
          <w:sz w:val="24"/>
        </w:rPr>
      </w:pPr>
    </w:p>
    <w:p w:rsidR="004C333A" w:rsidRDefault="004C333A" w:rsidP="004C333A">
      <w:pPr>
        <w:pStyle w:val="a0"/>
        <w:jc w:val="center"/>
        <w:rPr>
          <w:sz w:val="24"/>
        </w:rPr>
      </w:pPr>
      <w:r w:rsidRPr="004C333A">
        <w:rPr>
          <w:sz w:val="24"/>
        </w:rPr>
        <w:t>Рис.1. Реляционная таблица сущностей сервиса</w:t>
      </w:r>
    </w:p>
    <w:p w:rsidR="004C333A" w:rsidRDefault="004C333A" w:rsidP="004C333A">
      <w:pPr>
        <w:pStyle w:val="a0"/>
        <w:jc w:val="center"/>
        <w:rPr>
          <w:sz w:val="24"/>
        </w:rPr>
      </w:pPr>
    </w:p>
    <w:p w:rsidR="00B53A1A" w:rsidRDefault="009858A6" w:rsidP="009858A6">
      <w:pPr>
        <w:pStyle w:val="a0"/>
      </w:pPr>
      <w:r>
        <w:lastRenderedPageBreak/>
        <w:t xml:space="preserve">Создание онлайн-платформы с курсами по программированию для начинающих представляет собой перспективный и образовательно-ориентированный проект. Он будет способствовать росту навыков программирования у новичков и может успешно конкурировать на рынке онлайн-образования при качественной реализации. Кроме того, этот проект позволит </w:t>
      </w:r>
      <w:r w:rsidR="006F0C32">
        <w:t>нам</w:t>
      </w:r>
      <w:r>
        <w:t xml:space="preserve"> приобрести ценный опыт в разработке </w:t>
      </w:r>
      <w:r w:rsidR="006F0C32">
        <w:t>сервисов</w:t>
      </w:r>
      <w:r>
        <w:t xml:space="preserve"> и улучшить свои навыки</w:t>
      </w:r>
      <w:r w:rsidR="006F0C32">
        <w:t xml:space="preserve"> программирования</w:t>
      </w:r>
      <w:r>
        <w:t>.</w:t>
      </w:r>
    </w:p>
    <w:p w:rsidR="0087310C" w:rsidRPr="0087310C" w:rsidRDefault="0087310C" w:rsidP="000A0CF7">
      <w:pPr>
        <w:pStyle w:val="a0"/>
        <w:ind w:firstLine="708"/>
      </w:pPr>
      <w:r w:rsidRPr="0087310C">
        <w:t>В проекте используются следующие технологии:</w:t>
      </w:r>
    </w:p>
    <w:p w:rsidR="0087310C" w:rsidRPr="0087310C" w:rsidRDefault="0087310C" w:rsidP="0087310C">
      <w:pPr>
        <w:pStyle w:val="a0"/>
        <w:numPr>
          <w:ilvl w:val="0"/>
          <w:numId w:val="17"/>
        </w:numPr>
      </w:pPr>
      <w:r w:rsidRPr="0087310C">
        <w:t>Версия Java 1</w:t>
      </w:r>
      <w:r w:rsidRPr="0087310C">
        <w:t>7</w:t>
      </w:r>
    </w:p>
    <w:p w:rsidR="0087310C" w:rsidRPr="0087310C" w:rsidRDefault="0087310C" w:rsidP="0087310C">
      <w:pPr>
        <w:pStyle w:val="a0"/>
        <w:numPr>
          <w:ilvl w:val="0"/>
          <w:numId w:val="17"/>
        </w:numPr>
      </w:pPr>
      <w:r w:rsidRPr="0087310C">
        <w:t xml:space="preserve">Версия Spring Boot 3.1.4 </w:t>
      </w:r>
    </w:p>
    <w:p w:rsidR="0087310C" w:rsidRPr="0087310C" w:rsidRDefault="0087310C" w:rsidP="0087310C">
      <w:pPr>
        <w:pStyle w:val="a0"/>
        <w:numPr>
          <w:ilvl w:val="0"/>
          <w:numId w:val="17"/>
        </w:numPr>
      </w:pPr>
      <w:r w:rsidRPr="0087310C">
        <w:t>Версия Spring Security 6.1.4</w:t>
      </w:r>
    </w:p>
    <w:p w:rsidR="0087310C" w:rsidRDefault="0087310C" w:rsidP="0087310C">
      <w:pPr>
        <w:pStyle w:val="a0"/>
        <w:numPr>
          <w:ilvl w:val="0"/>
          <w:numId w:val="17"/>
        </w:numPr>
        <w:rPr>
          <w:lang w:val="en-US"/>
        </w:rPr>
      </w:pPr>
      <w:proofErr w:type="spellStart"/>
      <w:r w:rsidRPr="0087310C">
        <w:t>Maven</w:t>
      </w:r>
      <w:proofErr w:type="spellEnd"/>
      <w:r w:rsidRPr="0087310C">
        <w:t xml:space="preserve"> </w:t>
      </w:r>
    </w:p>
    <w:p w:rsidR="0087310C" w:rsidRDefault="0087310C" w:rsidP="0087310C">
      <w:pPr>
        <w:pStyle w:val="a0"/>
        <w:numPr>
          <w:ilvl w:val="0"/>
          <w:numId w:val="17"/>
        </w:numPr>
        <w:rPr>
          <w:lang w:val="en-US"/>
        </w:rPr>
      </w:pPr>
      <w:r>
        <w:t>P</w:t>
      </w:r>
      <w:proofErr w:type="spellStart"/>
      <w:r>
        <w:rPr>
          <w:lang w:val="en-US"/>
        </w:rPr>
        <w:t>ostgreSQL</w:t>
      </w:r>
      <w:proofErr w:type="spellEnd"/>
    </w:p>
    <w:p w:rsidR="0087310C" w:rsidRDefault="0087310C" w:rsidP="0087310C">
      <w:pPr>
        <w:pStyle w:val="a0"/>
        <w:numPr>
          <w:ilvl w:val="0"/>
          <w:numId w:val="17"/>
        </w:numPr>
        <w:rPr>
          <w:lang w:val="en-US"/>
        </w:rPr>
      </w:pPr>
      <w:r>
        <w:rPr>
          <w:lang w:val="en-US"/>
        </w:rPr>
        <w:t>Lombok</w:t>
      </w:r>
    </w:p>
    <w:p w:rsidR="000A0CF7" w:rsidRDefault="000A0CF7" w:rsidP="000A0CF7">
      <w:pPr>
        <w:pStyle w:val="a0"/>
        <w:ind w:left="1069" w:firstLine="0"/>
      </w:pPr>
      <w:r>
        <w:t>Реализация проекта выглядит следующим образом.</w:t>
      </w:r>
    </w:p>
    <w:p w:rsidR="000A0CF7" w:rsidRPr="000A0CF7" w:rsidRDefault="000A0CF7" w:rsidP="000A0CF7">
      <w:pPr>
        <w:pStyle w:val="a0"/>
        <w:rPr>
          <w:b/>
          <w:bCs/>
        </w:rPr>
      </w:pPr>
      <w:r w:rsidRPr="000A0CF7">
        <w:rPr>
          <w:b/>
          <w:bCs/>
        </w:rPr>
        <w:t>1. Структура проекта:</w:t>
      </w:r>
    </w:p>
    <w:p w:rsidR="000A0CF7" w:rsidRDefault="000A0CF7" w:rsidP="000A0CF7">
      <w:pPr>
        <w:pStyle w:val="a0"/>
        <w:ind w:left="1069"/>
      </w:pPr>
      <w:r>
        <w:t xml:space="preserve">   ├── </w:t>
      </w:r>
      <w:proofErr w:type="spellStart"/>
      <w:r>
        <w:t>src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├── </w:t>
      </w:r>
      <w:proofErr w:type="spellStart"/>
      <w:r>
        <w:t>main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│   ├── </w:t>
      </w:r>
      <w:proofErr w:type="spellStart"/>
      <w:r>
        <w:t>java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│   │   └── </w:t>
      </w:r>
      <w:proofErr w:type="spellStart"/>
      <w:r>
        <w:t>com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│   │       └── </w:t>
      </w:r>
      <w:proofErr w:type="spellStart"/>
      <w:r>
        <w:t>example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│   │           └── </w:t>
      </w:r>
      <w:proofErr w:type="spellStart"/>
      <w:r>
        <w:t>demo</w:t>
      </w:r>
      <w:proofErr w:type="spellEnd"/>
    </w:p>
    <w:p w:rsidR="000A0CF7" w:rsidRPr="00347917" w:rsidRDefault="000A0CF7" w:rsidP="000A0CF7">
      <w:pPr>
        <w:pStyle w:val="a0"/>
        <w:ind w:left="1069"/>
      </w:pPr>
      <w:r>
        <w:t xml:space="preserve">   │   │   │               ├── </w:t>
      </w:r>
      <w:proofErr w:type="spellStart"/>
      <w:proofErr w:type="gramStart"/>
      <w:r w:rsidR="00347917">
        <w:rPr>
          <w:lang w:val="en-US"/>
        </w:rPr>
        <w:t>api</w:t>
      </w:r>
      <w:proofErr w:type="spellEnd"/>
      <w:r w:rsidR="00347917" w:rsidRPr="00347917">
        <w:t>.</w:t>
      </w:r>
      <w:r w:rsidR="00347917">
        <w:rPr>
          <w:lang w:val="en-US"/>
        </w:rPr>
        <w:t>rest</w:t>
      </w:r>
      <w:proofErr w:type="gramEnd"/>
    </w:p>
    <w:p w:rsidR="000A0CF7" w:rsidRPr="00347917" w:rsidRDefault="000A0CF7" w:rsidP="000A0CF7">
      <w:pPr>
        <w:pStyle w:val="a0"/>
        <w:ind w:left="1069"/>
      </w:pPr>
      <w:r>
        <w:t xml:space="preserve">   │   │   │               ├── </w:t>
      </w:r>
      <w:r w:rsidR="00347917">
        <w:rPr>
          <w:lang w:val="en-US"/>
        </w:rPr>
        <w:t>config</w:t>
      </w:r>
    </w:p>
    <w:p w:rsidR="000A0CF7" w:rsidRPr="00347917" w:rsidRDefault="000A0CF7" w:rsidP="000A0CF7">
      <w:pPr>
        <w:pStyle w:val="a0"/>
        <w:ind w:left="1069"/>
      </w:pPr>
      <w:r>
        <w:t xml:space="preserve">   │   │   │               ├── </w:t>
      </w:r>
      <w:proofErr w:type="spellStart"/>
      <w:r w:rsidR="00347917">
        <w:rPr>
          <w:lang w:val="en-US"/>
        </w:rPr>
        <w:t>dto</w:t>
      </w:r>
      <w:proofErr w:type="spellEnd"/>
    </w:p>
    <w:p w:rsidR="000A0CF7" w:rsidRPr="00347917" w:rsidRDefault="000A0CF7" w:rsidP="000A0CF7">
      <w:pPr>
        <w:pStyle w:val="a0"/>
        <w:ind w:left="1069"/>
        <w:rPr>
          <w:lang w:val="en-US"/>
        </w:rPr>
      </w:pPr>
      <w:r>
        <w:t xml:space="preserve">   │   │   │               ├── </w:t>
      </w:r>
      <w:r w:rsidR="00347917">
        <w:rPr>
          <w:lang w:val="en-US"/>
        </w:rPr>
        <w:t>entity</w:t>
      </w:r>
    </w:p>
    <w:p w:rsidR="000A0CF7" w:rsidRPr="00347917" w:rsidRDefault="000A0CF7" w:rsidP="000A0CF7">
      <w:pPr>
        <w:pStyle w:val="a0"/>
        <w:ind w:left="1069"/>
        <w:rPr>
          <w:lang w:val="en-US"/>
        </w:rPr>
      </w:pPr>
      <w:r>
        <w:t xml:space="preserve">   │   │   │               ├── </w:t>
      </w:r>
      <w:r w:rsidR="00347917">
        <w:rPr>
          <w:lang w:val="en-US"/>
        </w:rPr>
        <w:t>ex</w:t>
      </w:r>
      <w:r w:rsidR="00347917">
        <w:t>c</w:t>
      </w:r>
      <w:proofErr w:type="spellStart"/>
      <w:r w:rsidR="00347917">
        <w:rPr>
          <w:lang w:val="en-US"/>
        </w:rPr>
        <w:t>eptions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│   │               ├── </w:t>
      </w:r>
      <w:proofErr w:type="spellStart"/>
      <w:r>
        <w:t>repository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│   │       </w:t>
      </w:r>
      <w:r w:rsidR="00347917">
        <w:rPr>
          <w:lang w:val="en-US"/>
        </w:rPr>
        <w:t xml:space="preserve">       </w:t>
      </w:r>
      <w:r>
        <w:t xml:space="preserve"> </w:t>
      </w:r>
      <w:r w:rsidR="00347917">
        <w:t>└──</w:t>
      </w:r>
      <w:r w:rsidR="00347917" w:rsidRPr="00347917">
        <w:t xml:space="preserve"> </w:t>
      </w:r>
      <w:proofErr w:type="spellStart"/>
      <w:r w:rsidR="00347917">
        <w:t>service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│   │               </w:t>
      </w:r>
      <w:r w:rsidRPr="00347917">
        <w:rPr>
          <w:color w:val="FFFFFF" w:themeColor="background1"/>
        </w:rPr>
        <w:t xml:space="preserve">└── </w:t>
      </w:r>
      <w:r w:rsidR="00347917">
        <w:rPr>
          <w:color w:val="FFFFFF" w:themeColor="background1"/>
        </w:rPr>
        <w:t>привет</w:t>
      </w:r>
    </w:p>
    <w:p w:rsidR="000A0CF7" w:rsidRDefault="000A0CF7" w:rsidP="000A0CF7">
      <w:pPr>
        <w:pStyle w:val="a0"/>
        <w:ind w:left="1069"/>
      </w:pPr>
      <w:r>
        <w:lastRenderedPageBreak/>
        <w:t xml:space="preserve">   │   │   ├── </w:t>
      </w:r>
      <w:proofErr w:type="spellStart"/>
      <w:r>
        <w:t>resources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│   │   </w:t>
      </w:r>
      <w:r w:rsidR="00347917">
        <w:t xml:space="preserve">└── </w:t>
      </w:r>
      <w:proofErr w:type="spellStart"/>
      <w:r w:rsidR="00347917">
        <w:t>templates</w:t>
      </w:r>
      <w:proofErr w:type="spellEnd"/>
    </w:p>
    <w:p w:rsidR="000A0CF7" w:rsidRDefault="000A0CF7" w:rsidP="000A0CF7">
      <w:pPr>
        <w:pStyle w:val="a0"/>
        <w:ind w:left="1069"/>
      </w:pPr>
      <w:r>
        <w:t xml:space="preserve">   │   │   │   </w:t>
      </w:r>
      <w:r w:rsidRPr="00347917">
        <w:rPr>
          <w:color w:val="FFFFFF" w:themeColor="background1"/>
        </w:rPr>
        <w:t xml:space="preserve">└── </w:t>
      </w:r>
      <w:r w:rsidR="00347917" w:rsidRPr="00347917">
        <w:rPr>
          <w:color w:val="FFFFFF" w:themeColor="background1"/>
        </w:rPr>
        <w:t>привет</w:t>
      </w:r>
    </w:p>
    <w:p w:rsidR="000A0CF7" w:rsidRDefault="000A0CF7" w:rsidP="000A0CF7">
      <w:pPr>
        <w:pStyle w:val="a0"/>
        <w:ind w:left="1069"/>
      </w:pPr>
      <w:r>
        <w:t xml:space="preserve">   │   └── </w:t>
      </w:r>
      <w:proofErr w:type="spellStart"/>
      <w:r>
        <w:t>test</w:t>
      </w:r>
      <w:proofErr w:type="spellEnd"/>
    </w:p>
    <w:p w:rsidR="000A0CF7" w:rsidRDefault="000A0CF7" w:rsidP="00347917">
      <w:pPr>
        <w:pStyle w:val="a0"/>
        <w:ind w:left="1069"/>
      </w:pPr>
      <w:r>
        <w:t xml:space="preserve">   </w:t>
      </w:r>
      <w:r w:rsidR="00347917">
        <w:t>│</w:t>
      </w:r>
    </w:p>
    <w:p w:rsidR="000A0CF7" w:rsidRDefault="000A0CF7" w:rsidP="000A0CF7">
      <w:pPr>
        <w:pStyle w:val="a0"/>
        <w:ind w:left="1069"/>
      </w:pPr>
      <w:r>
        <w:t xml:space="preserve">   └── pom.xml</w:t>
      </w:r>
    </w:p>
    <w:p w:rsidR="000A0CF7" w:rsidRDefault="000A0CF7" w:rsidP="000A0CF7">
      <w:pPr>
        <w:pStyle w:val="a0"/>
        <w:ind w:left="1069"/>
      </w:pPr>
      <w:r>
        <w:t xml:space="preserve">   ```</w:t>
      </w:r>
    </w:p>
    <w:p w:rsidR="000A0CF7" w:rsidRPr="000A0CF7" w:rsidRDefault="000A0CF7" w:rsidP="000A0CF7">
      <w:pPr>
        <w:pStyle w:val="a0"/>
        <w:rPr>
          <w:b/>
          <w:bCs/>
        </w:rPr>
      </w:pPr>
      <w:r w:rsidRPr="000A0CF7">
        <w:rPr>
          <w:b/>
          <w:bCs/>
        </w:rPr>
        <w:t>2. Модули проекта:</w:t>
      </w:r>
    </w:p>
    <w:p w:rsidR="000A0CF7" w:rsidRPr="00347917" w:rsidRDefault="000A0CF7" w:rsidP="000A0CF7">
      <w:pPr>
        <w:pStyle w:val="a0"/>
        <w:ind w:left="1069"/>
        <w:rPr>
          <w:lang w:val="en-US"/>
        </w:rPr>
      </w:pPr>
      <w:r>
        <w:t xml:space="preserve">   - `</w:t>
      </w:r>
      <w:proofErr w:type="spellStart"/>
      <w:r>
        <w:t>config</w:t>
      </w:r>
      <w:proofErr w:type="spellEnd"/>
      <w:r>
        <w:t xml:space="preserve">`: </w:t>
      </w:r>
      <w:r w:rsidR="00D8544A">
        <w:t>Модуль, содержащий классы для настройки безопасности приложения с использованием Spring Security.</w:t>
      </w:r>
    </w:p>
    <w:p w:rsidR="000A0CF7" w:rsidRDefault="000A0CF7" w:rsidP="000A0CF7">
      <w:pPr>
        <w:pStyle w:val="a0"/>
        <w:ind w:left="1069"/>
      </w:pPr>
      <w:r>
        <w:t xml:space="preserve">   - `</w:t>
      </w:r>
      <w:proofErr w:type="spellStart"/>
      <w:proofErr w:type="gramStart"/>
      <w:r w:rsidR="00D8544A">
        <w:rPr>
          <w:lang w:val="en-US"/>
        </w:rPr>
        <w:t>api</w:t>
      </w:r>
      <w:proofErr w:type="spellEnd"/>
      <w:r w:rsidR="00D8544A" w:rsidRPr="00D8544A">
        <w:t>.</w:t>
      </w:r>
      <w:r w:rsidR="00D8544A">
        <w:rPr>
          <w:lang w:val="en-US"/>
        </w:rPr>
        <w:t>rest</w:t>
      </w:r>
      <w:proofErr w:type="gramEnd"/>
      <w:r>
        <w:t>`: Модуль, содержащий классы контроллеров для обработки HTTP-запросов и взаимодействия с клиентом.</w:t>
      </w:r>
    </w:p>
    <w:p w:rsidR="000A0CF7" w:rsidRDefault="000A0CF7" w:rsidP="000A0CF7">
      <w:pPr>
        <w:pStyle w:val="a0"/>
        <w:ind w:left="1069"/>
      </w:pPr>
      <w:r>
        <w:t xml:space="preserve">   - `</w:t>
      </w:r>
      <w:proofErr w:type="spellStart"/>
      <w:r>
        <w:t>dto</w:t>
      </w:r>
      <w:proofErr w:type="spellEnd"/>
      <w:r>
        <w:t>`</w:t>
      </w:r>
      <w:proofErr w:type="gramStart"/>
      <w:r>
        <w:t>: Здесь</w:t>
      </w:r>
      <w:proofErr w:type="gramEnd"/>
      <w:r>
        <w:t xml:space="preserve"> определены классы для передачи данных между клиентом и сервером.</w:t>
      </w:r>
    </w:p>
    <w:p w:rsidR="000A0CF7" w:rsidRDefault="000A0CF7" w:rsidP="000A0CF7">
      <w:pPr>
        <w:pStyle w:val="a0"/>
        <w:ind w:left="1069"/>
      </w:pPr>
      <w:r>
        <w:t xml:space="preserve">   - `</w:t>
      </w:r>
      <w:proofErr w:type="spellStart"/>
      <w:r>
        <w:t>exception</w:t>
      </w:r>
      <w:proofErr w:type="spellEnd"/>
      <w:r w:rsidR="00D8544A">
        <w:rPr>
          <w:lang w:val="en-US"/>
        </w:rPr>
        <w:t>s</w:t>
      </w:r>
      <w:r>
        <w:t>`: Модуль, содержащий классы исключений для обработки ошибок.</w:t>
      </w:r>
    </w:p>
    <w:p w:rsidR="000A0CF7" w:rsidRDefault="000A0CF7" w:rsidP="000A0CF7">
      <w:pPr>
        <w:pStyle w:val="a0"/>
        <w:ind w:left="1069"/>
      </w:pPr>
      <w:r>
        <w:t xml:space="preserve">   - `</w:t>
      </w:r>
      <w:r w:rsidR="00D8544A">
        <w:rPr>
          <w:lang w:val="en-US"/>
        </w:rPr>
        <w:t>entity</w:t>
      </w:r>
      <w:r>
        <w:t>`: В этом модуле находятся классы, представляющие модели данных, такие как курсы, пользователи и т.д.</w:t>
      </w:r>
    </w:p>
    <w:p w:rsidR="000A0CF7" w:rsidRPr="00D8544A" w:rsidRDefault="000A0CF7" w:rsidP="00D8544A">
      <w:pPr>
        <w:pStyle w:val="a0"/>
        <w:ind w:left="1069"/>
        <w:rPr>
          <w:lang w:val="en-US"/>
        </w:rPr>
      </w:pPr>
      <w:r>
        <w:t xml:space="preserve">   - `</w:t>
      </w:r>
      <w:proofErr w:type="spellStart"/>
      <w:r>
        <w:t>repository</w:t>
      </w:r>
      <w:proofErr w:type="spellEnd"/>
      <w:r>
        <w:t>`</w:t>
      </w:r>
      <w:proofErr w:type="gramStart"/>
      <w:r>
        <w:t>: Здесь</w:t>
      </w:r>
      <w:proofErr w:type="gramEnd"/>
      <w:r>
        <w:t xml:space="preserve"> определены интерфейсы репозиториев для взаимодействия с базой данных, используя Spring Data JPA.</w:t>
      </w:r>
    </w:p>
    <w:p w:rsidR="000A0CF7" w:rsidRDefault="000A0CF7" w:rsidP="000A0CF7">
      <w:pPr>
        <w:pStyle w:val="a0"/>
        <w:ind w:left="1069"/>
      </w:pPr>
      <w:r>
        <w:t xml:space="preserve">   - `</w:t>
      </w:r>
      <w:proofErr w:type="spellStart"/>
      <w:r>
        <w:t>service</w:t>
      </w:r>
      <w:proofErr w:type="spellEnd"/>
      <w:r>
        <w:t>`</w:t>
      </w:r>
      <w:proofErr w:type="gramStart"/>
      <w:r>
        <w:t>: Здесь</w:t>
      </w:r>
      <w:proofErr w:type="gramEnd"/>
      <w:r>
        <w:t xml:space="preserve"> определены сервисы, которые содержат бизнес-логику приложения и взаимодействуют с репозиториями.</w:t>
      </w:r>
    </w:p>
    <w:p w:rsidR="00D8544A" w:rsidRDefault="00D8544A" w:rsidP="00D8544A">
      <w:pPr>
        <w:pStyle w:val="a0"/>
        <w:rPr>
          <w:b/>
          <w:bCs/>
        </w:rPr>
      </w:pPr>
    </w:p>
    <w:p w:rsidR="000A0CF7" w:rsidRPr="00D8544A" w:rsidRDefault="000A0CF7" w:rsidP="00D8544A">
      <w:pPr>
        <w:pStyle w:val="a0"/>
        <w:rPr>
          <w:b/>
          <w:bCs/>
        </w:rPr>
      </w:pPr>
      <w:r>
        <w:rPr>
          <w:b/>
          <w:bCs/>
        </w:rPr>
        <w:t>4</w:t>
      </w:r>
      <w:r w:rsidRPr="000A0CF7">
        <w:rPr>
          <w:b/>
          <w:bCs/>
        </w:rPr>
        <w:t>. Реализация кода:</w:t>
      </w:r>
    </w:p>
    <w:p w:rsidR="000A0CF7" w:rsidRDefault="000A0CF7" w:rsidP="000A0CF7">
      <w:pPr>
        <w:pStyle w:val="a0"/>
        <w:ind w:left="1069"/>
      </w:pPr>
      <w:r>
        <w:t xml:space="preserve">   - Созда</w:t>
      </w:r>
      <w:r w:rsidR="00D8544A">
        <w:t>ние</w:t>
      </w:r>
      <w:r>
        <w:t xml:space="preserve"> класс</w:t>
      </w:r>
      <w:r w:rsidR="00D8544A">
        <w:t>ов</w:t>
      </w:r>
      <w:r>
        <w:t xml:space="preserve"> моделей, такие как `</w:t>
      </w:r>
      <w:proofErr w:type="spellStart"/>
      <w:r>
        <w:t>Course</w:t>
      </w:r>
      <w:proofErr w:type="spellEnd"/>
      <w:r>
        <w:t>`, `User`, `</w:t>
      </w:r>
      <w:r w:rsidR="00D8544A">
        <w:rPr>
          <w:lang w:val="en-US"/>
        </w:rPr>
        <w:t>Content</w:t>
      </w:r>
      <w:r>
        <w:t xml:space="preserve">`, и так далее, с помощью аннотаций </w:t>
      </w:r>
      <w:proofErr w:type="spellStart"/>
      <w:r>
        <w:t>Lombok</w:t>
      </w:r>
      <w:proofErr w:type="spellEnd"/>
      <w:r>
        <w:t xml:space="preserve"> </w:t>
      </w:r>
    </w:p>
    <w:p w:rsidR="000A0CF7" w:rsidRDefault="000A0CF7" w:rsidP="000A0CF7">
      <w:pPr>
        <w:pStyle w:val="a0"/>
        <w:ind w:left="1069"/>
      </w:pPr>
      <w:r>
        <w:t xml:space="preserve">   - Определ</w:t>
      </w:r>
      <w:r w:rsidR="00D8544A">
        <w:t>ени</w:t>
      </w:r>
      <w:r>
        <w:t>е интерфейс</w:t>
      </w:r>
      <w:r w:rsidR="00D8544A">
        <w:t>ов</w:t>
      </w:r>
      <w:r>
        <w:t xml:space="preserve"> репозиториев с использованием Spring Data JPA, аннотируя их аннотацией `@Repository`.</w:t>
      </w:r>
    </w:p>
    <w:p w:rsidR="000A0CF7" w:rsidRDefault="000A0CF7" w:rsidP="000A0CF7">
      <w:pPr>
        <w:pStyle w:val="a0"/>
        <w:ind w:left="1069"/>
      </w:pPr>
      <w:r>
        <w:t xml:space="preserve">   - Реализ</w:t>
      </w:r>
      <w:r w:rsidR="00D8544A">
        <w:t>ация</w:t>
      </w:r>
      <w:r>
        <w:t xml:space="preserve"> сервис</w:t>
      </w:r>
      <w:r w:rsidR="00D8544A">
        <w:t>ов</w:t>
      </w:r>
      <w:r>
        <w:t xml:space="preserve"> с бизнес-логикой приложения, аннотируя их аннотацией `@Service`.</w:t>
      </w:r>
    </w:p>
    <w:p w:rsidR="000A0CF7" w:rsidRDefault="000A0CF7" w:rsidP="000A0CF7">
      <w:pPr>
        <w:pStyle w:val="a0"/>
        <w:ind w:left="1069"/>
      </w:pPr>
      <w:r>
        <w:lastRenderedPageBreak/>
        <w:t xml:space="preserve">   - Созда</w:t>
      </w:r>
      <w:r w:rsidR="00D8544A">
        <w:t xml:space="preserve">ние </w:t>
      </w:r>
      <w:r>
        <w:t>контроллер</w:t>
      </w:r>
      <w:r w:rsidR="00D8544A">
        <w:t>ов</w:t>
      </w:r>
      <w:r>
        <w:t xml:space="preserve"> для обработки HTTP-запросов, используя аннотацию `@Controller` и реализуя необходимые методы обработки запросов.</w:t>
      </w:r>
    </w:p>
    <w:p w:rsidR="000A0CF7" w:rsidRDefault="000A0CF7" w:rsidP="000A0CF7">
      <w:pPr>
        <w:pStyle w:val="a0"/>
        <w:ind w:left="1069"/>
      </w:pPr>
      <w:r>
        <w:t xml:space="preserve">   - Настрой</w:t>
      </w:r>
      <w:r w:rsidR="00D8544A">
        <w:t>ка</w:t>
      </w:r>
      <w:r>
        <w:t xml:space="preserve"> аутентификаци</w:t>
      </w:r>
      <w:r w:rsidR="00D8544A">
        <w:t>и</w:t>
      </w:r>
      <w:r>
        <w:t xml:space="preserve"> и авторизаци</w:t>
      </w:r>
      <w:r w:rsidR="00D8544A">
        <w:t>и</w:t>
      </w:r>
      <w:r>
        <w:t xml:space="preserve"> с помощью Spring Security, настраивая классы конфигурации для определения прав доступа и настройки безопасности.</w:t>
      </w:r>
    </w:p>
    <w:p w:rsidR="000A0CF7" w:rsidRDefault="000A0CF7" w:rsidP="000A0CF7">
      <w:pPr>
        <w:pStyle w:val="a0"/>
        <w:ind w:left="1069"/>
      </w:pPr>
    </w:p>
    <w:p w:rsidR="000A0CF7" w:rsidRDefault="000A0CF7" w:rsidP="000A0CF7">
      <w:pPr>
        <w:pStyle w:val="a0"/>
        <w:ind w:left="1069"/>
      </w:pPr>
      <w:r>
        <w:t>Также важно продумать архитектуру и дизайн приложения, обеспечить безопасность и организовать соответствующие механизмы авторизации, работу с пользовательскими данными, курсами</w:t>
      </w:r>
      <w:r w:rsidR="00D8544A">
        <w:t xml:space="preserve"> </w:t>
      </w:r>
      <w:r>
        <w:t>и другими необходимыми функциями для платформы онлайн-курсов.</w:t>
      </w:r>
    </w:p>
    <w:p w:rsidR="0087310C" w:rsidRPr="000A0CF7" w:rsidRDefault="0087310C" w:rsidP="0087310C">
      <w:pPr>
        <w:pStyle w:val="a0"/>
      </w:pPr>
    </w:p>
    <w:p w:rsidR="00B53A1A" w:rsidRPr="000A0CF7" w:rsidRDefault="00B53A1A" w:rsidP="00B53A1A"/>
    <w:p w:rsidR="00B53A1A" w:rsidRPr="000A0CF7" w:rsidRDefault="00B53A1A" w:rsidP="00B53A1A"/>
    <w:p w:rsidR="00B53A1A" w:rsidRDefault="00B53A1A" w:rsidP="00B53A1A">
      <w:pPr>
        <w:pStyle w:val="1"/>
      </w:pPr>
      <w:bookmarkStart w:id="4" w:name="_Toc145849563"/>
      <w:r>
        <w:t>ПРОЕКТИРОВАНИЕ СЕРВЕРНОЙ ЧАСТИ</w:t>
      </w:r>
      <w:bookmarkEnd w:id="4"/>
    </w:p>
    <w:p w:rsidR="00B53A1A" w:rsidRDefault="00B53A1A" w:rsidP="00B53A1A">
      <w:pPr>
        <w:pStyle w:val="1"/>
      </w:pPr>
      <w:bookmarkStart w:id="5" w:name="_Toc145849564"/>
      <w:r>
        <w:t>ПРОЕКТИРОВАНИЕ СТРУКТУРЫ БАЗЫ ДАННЫХ</w:t>
      </w:r>
      <w:bookmarkEnd w:id="5"/>
    </w:p>
    <w:p w:rsidR="00B53A1A" w:rsidRDefault="00B53A1A" w:rsidP="00B53A1A">
      <w:pPr>
        <w:pStyle w:val="1"/>
      </w:pPr>
      <w:bookmarkStart w:id="6" w:name="_Toc145849565"/>
      <w:r>
        <w:t>РАЗРАБОТКА</w:t>
      </w:r>
      <w:bookmarkEnd w:id="6"/>
      <w:r>
        <w:t xml:space="preserve"> </w:t>
      </w:r>
    </w:p>
    <w:p w:rsidR="00B53A1A" w:rsidRDefault="00B53A1A" w:rsidP="00B53A1A">
      <w:pPr>
        <w:pStyle w:val="1"/>
      </w:pPr>
      <w:bookmarkStart w:id="7" w:name="_Toc145849566"/>
      <w:r>
        <w:t>ТЕСТИРОВАНИЕ</w:t>
      </w:r>
      <w:bookmarkEnd w:id="7"/>
    </w:p>
    <w:p w:rsidR="00B53A1A" w:rsidRDefault="00B53A1A" w:rsidP="00B53A1A">
      <w:pPr>
        <w:pStyle w:val="1"/>
      </w:pPr>
      <w:bookmarkStart w:id="8" w:name="_Toc145849567"/>
      <w:r>
        <w:t>ОПИСАНИЕ КЛИЕНТСКОЙ ЧАСТИ</w:t>
      </w:r>
      <w:bookmarkEnd w:id="8"/>
    </w:p>
    <w:p w:rsidR="00B53A1A" w:rsidRDefault="00B53A1A" w:rsidP="00B53A1A">
      <w:pPr>
        <w:pStyle w:val="1"/>
      </w:pPr>
      <w:bookmarkStart w:id="9" w:name="_Toc145849568"/>
      <w:r>
        <w:t>ДЕМОНСТРАЦИЯ ФУНКЦИОНАЛА</w:t>
      </w:r>
      <w:bookmarkEnd w:id="9"/>
    </w:p>
    <w:p w:rsidR="00506B48" w:rsidRPr="00506B48" w:rsidRDefault="00506B48" w:rsidP="00A925F2">
      <w:pPr>
        <w:pStyle w:val="a0"/>
      </w:pPr>
    </w:p>
    <w:sectPr w:rsidR="00506B48" w:rsidRPr="00506B48" w:rsidSect="00B53A1A">
      <w:pgSz w:w="11906" w:h="16838"/>
      <w:pgMar w:top="1134" w:right="851" w:bottom="1134" w:left="1701" w:header="709" w:footer="709" w:gutter="0"/>
      <w:pgNumType w:chapStyle="1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7748" w:rsidRDefault="00897748" w:rsidP="0006783A">
      <w:r>
        <w:separator/>
      </w:r>
    </w:p>
  </w:endnote>
  <w:endnote w:type="continuationSeparator" w:id="0">
    <w:p w:rsidR="00897748" w:rsidRDefault="00897748" w:rsidP="0006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856023599"/>
      <w:docPartObj>
        <w:docPartGallery w:val="Page Numbers (Bottom of Page)"/>
        <w:docPartUnique/>
      </w:docPartObj>
    </w:sdtPr>
    <w:sdtContent>
      <w:p w:rsidR="00C6020E" w:rsidRDefault="004C4E84" w:rsidP="00530E99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530E99">
          <w:rPr>
            <w:rStyle w:val="a6"/>
            <w:noProof/>
          </w:rPr>
          <w:t>8</w:t>
        </w:r>
        <w:r>
          <w:rPr>
            <w:rStyle w:val="a6"/>
          </w:rPr>
          <w:fldChar w:fldCharType="end"/>
        </w:r>
      </w:p>
    </w:sdtContent>
  </w:sdt>
  <w:p w:rsidR="00C6020E" w:rsidRDefault="00C6020E" w:rsidP="0006783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94961211"/>
      <w:docPartObj>
        <w:docPartGallery w:val="Page Numbers (Bottom of Page)"/>
        <w:docPartUnique/>
      </w:docPartObj>
    </w:sdtPr>
    <w:sdtContent>
      <w:p w:rsidR="00530E99" w:rsidRDefault="00530E99" w:rsidP="00157B40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:rsidR="00C6020E" w:rsidRDefault="00C6020E" w:rsidP="0006783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7748" w:rsidRDefault="00897748" w:rsidP="0006783A">
      <w:r>
        <w:separator/>
      </w:r>
    </w:p>
  </w:footnote>
  <w:footnote w:type="continuationSeparator" w:id="0">
    <w:p w:rsidR="00897748" w:rsidRDefault="00897748" w:rsidP="00067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95C3F"/>
    <w:multiLevelType w:val="hybridMultilevel"/>
    <w:tmpl w:val="3D80D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790312"/>
    <w:multiLevelType w:val="multilevel"/>
    <w:tmpl w:val="168A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20C3C"/>
    <w:multiLevelType w:val="hybridMultilevel"/>
    <w:tmpl w:val="28C46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CE40C9"/>
    <w:multiLevelType w:val="hybridMultilevel"/>
    <w:tmpl w:val="37E000FE"/>
    <w:lvl w:ilvl="0" w:tplc="EC283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A74967"/>
    <w:multiLevelType w:val="hybridMultilevel"/>
    <w:tmpl w:val="52E6C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A95F0A"/>
    <w:multiLevelType w:val="multilevel"/>
    <w:tmpl w:val="8AE4CE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B6552E6"/>
    <w:multiLevelType w:val="hybridMultilevel"/>
    <w:tmpl w:val="ED9AD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BF543A"/>
    <w:multiLevelType w:val="multilevel"/>
    <w:tmpl w:val="71C87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F450793"/>
    <w:multiLevelType w:val="hybridMultilevel"/>
    <w:tmpl w:val="6B286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D71C09"/>
    <w:multiLevelType w:val="hybridMultilevel"/>
    <w:tmpl w:val="8668C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033AD"/>
    <w:multiLevelType w:val="hybridMultilevel"/>
    <w:tmpl w:val="5EEAA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8901CA7"/>
    <w:multiLevelType w:val="hybridMultilevel"/>
    <w:tmpl w:val="F0383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325688"/>
    <w:multiLevelType w:val="hybridMultilevel"/>
    <w:tmpl w:val="DCAEB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C2719F"/>
    <w:multiLevelType w:val="hybridMultilevel"/>
    <w:tmpl w:val="A7E6904E"/>
    <w:lvl w:ilvl="0" w:tplc="99B2B822">
      <w:start w:val="1"/>
      <w:numFmt w:val="decimal"/>
      <w:lvlText w:val="%1."/>
      <w:lvlJc w:val="left"/>
      <w:pPr>
        <w:ind w:left="640" w:hanging="640"/>
      </w:pPr>
      <w:rPr>
        <w:rFonts w:ascii="Times New Roman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F631F8"/>
    <w:multiLevelType w:val="hybridMultilevel"/>
    <w:tmpl w:val="C01A303E"/>
    <w:lvl w:ilvl="0" w:tplc="09B22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F745EE8"/>
    <w:multiLevelType w:val="hybridMultilevel"/>
    <w:tmpl w:val="5172E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21368847">
    <w:abstractNumId w:val="6"/>
  </w:num>
  <w:num w:numId="2" w16cid:durableId="1071656659">
    <w:abstractNumId w:val="15"/>
  </w:num>
  <w:num w:numId="3" w16cid:durableId="603153011">
    <w:abstractNumId w:val="14"/>
  </w:num>
  <w:num w:numId="4" w16cid:durableId="446123824">
    <w:abstractNumId w:val="4"/>
  </w:num>
  <w:num w:numId="5" w16cid:durableId="1718967225">
    <w:abstractNumId w:val="10"/>
  </w:num>
  <w:num w:numId="6" w16cid:durableId="1797872735">
    <w:abstractNumId w:val="0"/>
  </w:num>
  <w:num w:numId="7" w16cid:durableId="1707948421">
    <w:abstractNumId w:val="2"/>
  </w:num>
  <w:num w:numId="8" w16cid:durableId="953748824">
    <w:abstractNumId w:val="1"/>
  </w:num>
  <w:num w:numId="9" w16cid:durableId="638221142">
    <w:abstractNumId w:val="8"/>
  </w:num>
  <w:num w:numId="10" w16cid:durableId="764687602">
    <w:abstractNumId w:val="12"/>
  </w:num>
  <w:num w:numId="11" w16cid:durableId="352195772">
    <w:abstractNumId w:val="5"/>
  </w:num>
  <w:num w:numId="12" w16cid:durableId="1503817677">
    <w:abstractNumId w:val="11"/>
  </w:num>
  <w:num w:numId="13" w16cid:durableId="972755002">
    <w:abstractNumId w:val="9"/>
  </w:num>
  <w:num w:numId="14" w16cid:durableId="123012909">
    <w:abstractNumId w:val="16"/>
  </w:num>
  <w:num w:numId="15" w16cid:durableId="1964265758">
    <w:abstractNumId w:val="7"/>
  </w:num>
  <w:num w:numId="16" w16cid:durableId="1918973595">
    <w:abstractNumId w:val="3"/>
  </w:num>
  <w:num w:numId="17" w16cid:durableId="8054678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F1"/>
    <w:rsid w:val="0001219C"/>
    <w:rsid w:val="00014970"/>
    <w:rsid w:val="0004307E"/>
    <w:rsid w:val="00056FE7"/>
    <w:rsid w:val="0006783A"/>
    <w:rsid w:val="00080630"/>
    <w:rsid w:val="00081A22"/>
    <w:rsid w:val="00097174"/>
    <w:rsid w:val="000A0CF7"/>
    <w:rsid w:val="00101D6B"/>
    <w:rsid w:val="00121ADA"/>
    <w:rsid w:val="001563F1"/>
    <w:rsid w:val="001C0C7C"/>
    <w:rsid w:val="001F7827"/>
    <w:rsid w:val="0021118A"/>
    <w:rsid w:val="002137DF"/>
    <w:rsid w:val="00213AB4"/>
    <w:rsid w:val="00235FBE"/>
    <w:rsid w:val="00247469"/>
    <w:rsid w:val="002707D7"/>
    <w:rsid w:val="00273CDB"/>
    <w:rsid w:val="00286928"/>
    <w:rsid w:val="00291973"/>
    <w:rsid w:val="002D1BFD"/>
    <w:rsid w:val="002E4DEE"/>
    <w:rsid w:val="00343240"/>
    <w:rsid w:val="00347917"/>
    <w:rsid w:val="00361EBD"/>
    <w:rsid w:val="00361EF0"/>
    <w:rsid w:val="00394DF0"/>
    <w:rsid w:val="003E0996"/>
    <w:rsid w:val="00434E65"/>
    <w:rsid w:val="00435F5E"/>
    <w:rsid w:val="00450198"/>
    <w:rsid w:val="00453169"/>
    <w:rsid w:val="0046026A"/>
    <w:rsid w:val="00473B70"/>
    <w:rsid w:val="004A06A5"/>
    <w:rsid w:val="004C333A"/>
    <w:rsid w:val="004C4E84"/>
    <w:rsid w:val="004D7F23"/>
    <w:rsid w:val="00502C3C"/>
    <w:rsid w:val="00506B48"/>
    <w:rsid w:val="00530E99"/>
    <w:rsid w:val="00545BDE"/>
    <w:rsid w:val="00552236"/>
    <w:rsid w:val="005A2540"/>
    <w:rsid w:val="005B042F"/>
    <w:rsid w:val="005B1F77"/>
    <w:rsid w:val="005C09B6"/>
    <w:rsid w:val="005D284C"/>
    <w:rsid w:val="005F4667"/>
    <w:rsid w:val="00600BA3"/>
    <w:rsid w:val="006050C0"/>
    <w:rsid w:val="00620035"/>
    <w:rsid w:val="00633DE6"/>
    <w:rsid w:val="00650E19"/>
    <w:rsid w:val="00683A4D"/>
    <w:rsid w:val="0068706D"/>
    <w:rsid w:val="006B0D24"/>
    <w:rsid w:val="006D491E"/>
    <w:rsid w:val="006E05DB"/>
    <w:rsid w:val="006F0C32"/>
    <w:rsid w:val="007070D5"/>
    <w:rsid w:val="007102E5"/>
    <w:rsid w:val="00732C99"/>
    <w:rsid w:val="007621D6"/>
    <w:rsid w:val="007C4E7B"/>
    <w:rsid w:val="007D5F6B"/>
    <w:rsid w:val="007F0DF4"/>
    <w:rsid w:val="00854BDD"/>
    <w:rsid w:val="00855635"/>
    <w:rsid w:val="0087310C"/>
    <w:rsid w:val="00897748"/>
    <w:rsid w:val="008D3303"/>
    <w:rsid w:val="00905DBB"/>
    <w:rsid w:val="009331DF"/>
    <w:rsid w:val="009858A6"/>
    <w:rsid w:val="009E109F"/>
    <w:rsid w:val="009E3DAE"/>
    <w:rsid w:val="00A2201E"/>
    <w:rsid w:val="00A36670"/>
    <w:rsid w:val="00A428E6"/>
    <w:rsid w:val="00A752CB"/>
    <w:rsid w:val="00A813CE"/>
    <w:rsid w:val="00A925F2"/>
    <w:rsid w:val="00A966C2"/>
    <w:rsid w:val="00AD0D39"/>
    <w:rsid w:val="00AE4816"/>
    <w:rsid w:val="00AE62F7"/>
    <w:rsid w:val="00B022A0"/>
    <w:rsid w:val="00B32C53"/>
    <w:rsid w:val="00B4318F"/>
    <w:rsid w:val="00B53A1A"/>
    <w:rsid w:val="00B91B42"/>
    <w:rsid w:val="00BB3B0D"/>
    <w:rsid w:val="00BF4D8E"/>
    <w:rsid w:val="00C02715"/>
    <w:rsid w:val="00C03794"/>
    <w:rsid w:val="00C15401"/>
    <w:rsid w:val="00C33779"/>
    <w:rsid w:val="00C42EE0"/>
    <w:rsid w:val="00C6020E"/>
    <w:rsid w:val="00CD5BEB"/>
    <w:rsid w:val="00D00685"/>
    <w:rsid w:val="00D809A1"/>
    <w:rsid w:val="00D8544A"/>
    <w:rsid w:val="00D91ADF"/>
    <w:rsid w:val="00D91DED"/>
    <w:rsid w:val="00E204CF"/>
    <w:rsid w:val="00E25733"/>
    <w:rsid w:val="00E42DB1"/>
    <w:rsid w:val="00E64A3E"/>
    <w:rsid w:val="00E65BFE"/>
    <w:rsid w:val="00E7456D"/>
    <w:rsid w:val="00E814E3"/>
    <w:rsid w:val="00ED2F0C"/>
    <w:rsid w:val="00F32B89"/>
    <w:rsid w:val="00F53838"/>
    <w:rsid w:val="00F5474F"/>
    <w:rsid w:val="00FA1278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48D4"/>
  <w15:chartTrackingRefBased/>
  <w15:docId w15:val="{B427FCB5-FD2C-A746-9ED3-D63092B1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A2540"/>
  </w:style>
  <w:style w:type="paragraph" w:styleId="1">
    <w:name w:val="heading 1"/>
    <w:basedOn w:val="a0"/>
    <w:next w:val="a"/>
    <w:link w:val="10"/>
    <w:uiPriority w:val="9"/>
    <w:qFormat/>
    <w:rsid w:val="00732C9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552236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21ADA"/>
    <w:pPr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B32C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aliases w:val="Подпись под фото"/>
    <w:basedOn w:val="a"/>
    <w:next w:val="a"/>
    <w:link w:val="50"/>
    <w:uiPriority w:val="9"/>
    <w:unhideWhenUsed/>
    <w:qFormat/>
    <w:rsid w:val="00B32C53"/>
    <w:pPr>
      <w:keepNext/>
      <w:keepLines/>
      <w:spacing w:before="40"/>
      <w:jc w:val="center"/>
      <w:outlineLvl w:val="4"/>
    </w:pPr>
    <w:rPr>
      <w:rFonts w:ascii="Times New Roman" w:eastAsiaTheme="majorEastAsia" w:hAnsi="Times New Roman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rsid w:val="000430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5A25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A2540"/>
  </w:style>
  <w:style w:type="character" w:styleId="a6">
    <w:name w:val="page number"/>
    <w:basedOn w:val="a1"/>
    <w:uiPriority w:val="99"/>
    <w:semiHidden/>
    <w:unhideWhenUsed/>
    <w:rsid w:val="005A2540"/>
  </w:style>
  <w:style w:type="paragraph" w:customStyle="1" w:styleId="a0">
    <w:name w:val="ГОСТ"/>
    <w:basedOn w:val="a"/>
    <w:qFormat/>
    <w:rsid w:val="00394DF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7">
    <w:name w:val="line number"/>
    <w:basedOn w:val="a1"/>
    <w:uiPriority w:val="99"/>
    <w:semiHidden/>
    <w:unhideWhenUsed/>
    <w:rsid w:val="0006783A"/>
  </w:style>
  <w:style w:type="character" w:customStyle="1" w:styleId="10">
    <w:name w:val="Заголовок 1 Знак"/>
    <w:basedOn w:val="a1"/>
    <w:link w:val="1"/>
    <w:uiPriority w:val="9"/>
    <w:rsid w:val="00732C9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522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21ADA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01D6B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01D6B"/>
    <w:rPr>
      <w:rFonts w:ascii="Consolas" w:hAnsi="Consolas" w:cs="Consolas"/>
      <w:sz w:val="20"/>
      <w:szCs w:val="20"/>
    </w:rPr>
  </w:style>
  <w:style w:type="paragraph" w:styleId="a8">
    <w:name w:val="No Spacing"/>
    <w:aliases w:val="прога"/>
    <w:uiPriority w:val="1"/>
    <w:qFormat/>
    <w:rsid w:val="0001219C"/>
    <w:rPr>
      <w:rFonts w:ascii="Courier New" w:hAnsi="Courier New"/>
      <w:sz w:val="20"/>
    </w:rPr>
  </w:style>
  <w:style w:type="paragraph" w:styleId="11">
    <w:name w:val="toc 1"/>
    <w:basedOn w:val="a"/>
    <w:next w:val="a"/>
    <w:autoRedefine/>
    <w:uiPriority w:val="39"/>
    <w:unhideWhenUsed/>
    <w:rsid w:val="006050C0"/>
    <w:pPr>
      <w:spacing w:before="240" w:after="120"/>
    </w:pPr>
    <w:rPr>
      <w:rFonts w:ascii="Times New Roman" w:hAnsi="Times New Roman"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13AB4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13AB4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E65BFE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E65BFE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E65BF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65BF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65BF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65BFE"/>
    <w:pPr>
      <w:ind w:left="1920"/>
    </w:pPr>
    <w:rPr>
      <w:rFonts w:cstheme="minorHAnsi"/>
      <w:sz w:val="20"/>
      <w:szCs w:val="20"/>
    </w:rPr>
  </w:style>
  <w:style w:type="character" w:styleId="a9">
    <w:name w:val="Hyperlink"/>
    <w:basedOn w:val="a1"/>
    <w:uiPriority w:val="99"/>
    <w:unhideWhenUsed/>
    <w:rsid w:val="00E65BFE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13AB4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AE481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1563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d">
    <w:name w:val="header"/>
    <w:basedOn w:val="a"/>
    <w:link w:val="ae"/>
    <w:uiPriority w:val="99"/>
    <w:unhideWhenUsed/>
    <w:rsid w:val="00530E9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530E99"/>
  </w:style>
  <w:style w:type="character" w:customStyle="1" w:styleId="40">
    <w:name w:val="Заголовок 4 Знак"/>
    <w:basedOn w:val="a1"/>
    <w:link w:val="4"/>
    <w:uiPriority w:val="9"/>
    <w:rsid w:val="00B32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aliases w:val="Подпись под фото Знак"/>
    <w:basedOn w:val="a1"/>
    <w:link w:val="5"/>
    <w:uiPriority w:val="9"/>
    <w:rsid w:val="00B32C53"/>
    <w:rPr>
      <w:rFonts w:ascii="Times New Roman" w:eastAsiaTheme="majorEastAsia" w:hAnsi="Times New Roman" w:cstheme="majorBidi"/>
      <w:color w:val="000000" w:themeColor="text1"/>
    </w:rPr>
  </w:style>
  <w:style w:type="character" w:customStyle="1" w:styleId="60">
    <w:name w:val="Заголовок 6 Знак"/>
    <w:basedOn w:val="a1"/>
    <w:link w:val="6"/>
    <w:uiPriority w:val="9"/>
    <w:rsid w:val="0004307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">
    <w:name w:val="endnote text"/>
    <w:basedOn w:val="a"/>
    <w:link w:val="af0"/>
    <w:uiPriority w:val="99"/>
    <w:semiHidden/>
    <w:unhideWhenUsed/>
    <w:rsid w:val="00C03794"/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C03794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C03794"/>
    <w:rPr>
      <w:vertAlign w:val="superscript"/>
    </w:rPr>
  </w:style>
  <w:style w:type="character" w:styleId="af2">
    <w:name w:val="Unresolved Mention"/>
    <w:basedOn w:val="a1"/>
    <w:uiPriority w:val="99"/>
    <w:semiHidden/>
    <w:unhideWhenUsed/>
    <w:rsid w:val="00273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vetyartseva/Library/Group%20Containers/UBF8T346G9.Office/User%20Content.localized/Templates.localized/&#1043;&#1054;&#1057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42D34C-01DB-D44F-AF8F-A0F76CB7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ГОСТ.dotx</Template>
  <TotalTime>811</TotalTime>
  <Pages>9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2023-06-21T07:40:00Z</dcterms:created>
  <dcterms:modified xsi:type="dcterms:W3CDTF">2023-10-13T12:49:00Z</dcterms:modified>
</cp:coreProperties>
</file>